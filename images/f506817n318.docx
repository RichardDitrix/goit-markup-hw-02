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D59" w:rsidRPr="0031590D" w:rsidRDefault="00C72D59" w:rsidP="0031590D">
      <w:pPr>
        <w:shd w:val="clear" w:color="auto" w:fill="FFFFFF"/>
        <w:spacing w:after="0" w:line="182" w:lineRule="atLeast"/>
        <w:ind w:left="4820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Додаток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16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br/>
        <w:t>до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Порядку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списання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військового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майна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br/>
        <w:t>у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Збройних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Силах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України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br/>
        <w:t>та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Державній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спеціальній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службі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транспорту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br/>
        <w:t>(пункт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2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розділу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IV)</w:t>
      </w:r>
    </w:p>
    <w:p w:rsidR="00C72D59" w:rsidRPr="0031590D" w:rsidRDefault="00C72D59" w:rsidP="0031590D">
      <w:pPr>
        <w:shd w:val="clear" w:color="auto" w:fill="FFFFFF"/>
        <w:spacing w:before="170" w:after="0" w:line="193" w:lineRule="atLeast"/>
        <w:ind w:firstLine="3969"/>
        <w:jc w:val="center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ЗАТВЕРДЖУЮ</w:t>
      </w:r>
    </w:p>
    <w:p w:rsidR="00C72D59" w:rsidRPr="0031590D" w:rsidRDefault="00C72D59" w:rsidP="008B11C4">
      <w:pPr>
        <w:shd w:val="clear" w:color="auto" w:fill="FFFFFF"/>
        <w:spacing w:after="0" w:line="193" w:lineRule="atLeast"/>
        <w:ind w:firstLine="3969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_________________________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___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______________________</w:t>
      </w:r>
    </w:p>
    <w:p w:rsidR="00C72D59" w:rsidRPr="0031590D" w:rsidRDefault="00C72D59" w:rsidP="008B11C4">
      <w:pPr>
        <w:shd w:val="clear" w:color="auto" w:fill="FFFFFF"/>
        <w:spacing w:before="17" w:after="0" w:line="150" w:lineRule="atLeast"/>
        <w:ind w:left="3969"/>
        <w:rPr>
          <w:rFonts w:ascii="Times New Roman" w:hAnsi="Times New Roman"/>
          <w:color w:val="000000"/>
          <w:sz w:val="20"/>
          <w:szCs w:val="20"/>
          <w:lang w:eastAsia="uk-UA"/>
        </w:rPr>
      </w:pPr>
      <w:r w:rsidRPr="0031590D">
        <w:rPr>
          <w:rFonts w:ascii="Times New Roman" w:hAnsi="Times New Roman"/>
          <w:color w:val="000000"/>
          <w:sz w:val="20"/>
          <w:szCs w:val="20"/>
          <w:lang w:eastAsia="uk-UA"/>
        </w:rPr>
        <w:t xml:space="preserve">                                                         (посада)</w:t>
      </w:r>
    </w:p>
    <w:p w:rsidR="00C72D59" w:rsidRPr="0031590D" w:rsidRDefault="00C72D59" w:rsidP="008B11C4">
      <w:pPr>
        <w:shd w:val="clear" w:color="auto" w:fill="FFFFFF"/>
        <w:spacing w:after="0" w:line="193" w:lineRule="atLeast"/>
        <w:ind w:firstLine="3969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__________________________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___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_____________________</w:t>
      </w:r>
    </w:p>
    <w:p w:rsidR="00C72D59" w:rsidRPr="0031590D" w:rsidRDefault="00C72D59" w:rsidP="008B11C4">
      <w:pPr>
        <w:shd w:val="clear" w:color="auto" w:fill="FFFFFF"/>
        <w:spacing w:before="17" w:after="0" w:line="150" w:lineRule="atLeast"/>
        <w:ind w:left="3969"/>
        <w:rPr>
          <w:rFonts w:ascii="Times New Roman" w:hAnsi="Times New Roman"/>
          <w:color w:val="000000"/>
          <w:sz w:val="20"/>
          <w:szCs w:val="20"/>
          <w:lang w:eastAsia="uk-UA"/>
        </w:rPr>
      </w:pPr>
      <w:r w:rsidRPr="0031590D">
        <w:rPr>
          <w:rFonts w:ascii="Times New Roman" w:hAnsi="Times New Roman"/>
          <w:color w:val="000000"/>
          <w:sz w:val="20"/>
          <w:szCs w:val="20"/>
          <w:lang w:eastAsia="uk-UA"/>
        </w:rPr>
        <w:t xml:space="preserve">                            (військове звання, підпис, Ім’я, ПРІЗВИЩЕ)</w:t>
      </w:r>
    </w:p>
    <w:p w:rsidR="00C72D59" w:rsidRPr="0031590D" w:rsidRDefault="00C72D59" w:rsidP="008B11C4">
      <w:pPr>
        <w:shd w:val="clear" w:color="auto" w:fill="FFFFFF"/>
        <w:spacing w:after="0" w:line="193" w:lineRule="atLeast"/>
        <w:ind w:firstLine="3969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«_____»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20___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року</w:t>
      </w:r>
    </w:p>
    <w:p w:rsidR="00C72D59" w:rsidRPr="0031590D" w:rsidRDefault="00C72D59" w:rsidP="008B11C4">
      <w:pPr>
        <w:shd w:val="clear" w:color="auto" w:fill="FFFFFF"/>
        <w:spacing w:before="57" w:after="0" w:line="193" w:lineRule="atLeast"/>
        <w:ind w:firstLine="3969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М.П.</w:t>
      </w:r>
    </w:p>
    <w:p w:rsidR="00C72D59" w:rsidRPr="0031590D" w:rsidRDefault="00C72D59" w:rsidP="0031590D">
      <w:pPr>
        <w:shd w:val="clear" w:color="auto" w:fill="FFFFFF"/>
        <w:spacing w:before="283" w:after="113" w:line="203" w:lineRule="atLeast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b/>
          <w:bCs/>
          <w:caps/>
          <w:color w:val="000000"/>
          <w:sz w:val="24"/>
          <w:szCs w:val="24"/>
          <w:lang w:eastAsia="uk-UA"/>
        </w:rPr>
        <w:t>ІНСПЕКТОРСЬКЕ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b/>
          <w:bCs/>
          <w:caps/>
          <w:color w:val="000000"/>
          <w:sz w:val="24"/>
          <w:szCs w:val="24"/>
          <w:lang w:eastAsia="uk-UA"/>
        </w:rPr>
        <w:t>ПОСВІДЧЕННЯ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b/>
          <w:bCs/>
          <w:caps/>
          <w:color w:val="000000"/>
          <w:sz w:val="24"/>
          <w:szCs w:val="24"/>
          <w:lang w:eastAsia="uk-UA"/>
        </w:rPr>
        <w:t>№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b/>
          <w:bCs/>
          <w:caps/>
          <w:color w:val="000000"/>
          <w:sz w:val="24"/>
          <w:szCs w:val="24"/>
          <w:lang w:eastAsia="uk-UA"/>
        </w:rPr>
        <w:t>_______</w:t>
      </w:r>
      <w:r w:rsidRPr="0031590D">
        <w:rPr>
          <w:rFonts w:ascii="Times New Roman" w:hAnsi="Times New Roman"/>
          <w:b/>
          <w:bCs/>
          <w:caps/>
          <w:color w:val="000000"/>
          <w:sz w:val="24"/>
          <w:szCs w:val="24"/>
          <w:lang w:eastAsia="uk-UA"/>
        </w:rPr>
        <w:br/>
      </w:r>
      <w:r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 xml:space="preserve">  </w:t>
      </w:r>
      <w:r w:rsidRPr="0031590D"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>на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>списання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>окремих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>конструктивних</w:t>
      </w:r>
      <w:r w:rsidRPr="0031590D"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br/>
      </w:r>
      <w:r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>елементів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>будівель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b/>
          <w:bCs/>
          <w:color w:val="000000"/>
          <w:sz w:val="24"/>
          <w:szCs w:val="24"/>
          <w:lang w:eastAsia="uk-UA"/>
        </w:rPr>
        <w:t>(споруд)</w:t>
      </w:r>
    </w:p>
    <w:p w:rsidR="00C72D59" w:rsidRPr="0031590D" w:rsidRDefault="00C72D59" w:rsidP="008B11C4">
      <w:pPr>
        <w:shd w:val="clear" w:color="auto" w:fill="FFFFFF"/>
        <w:spacing w:after="0" w:line="193" w:lineRule="atLeast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Видане</w:t>
      </w:r>
    </w:p>
    <w:p w:rsidR="00C72D59" w:rsidRPr="0031590D" w:rsidRDefault="00C72D59" w:rsidP="008B11C4">
      <w:pPr>
        <w:shd w:val="clear" w:color="auto" w:fill="FFFFFF"/>
        <w:spacing w:after="0" w:line="193" w:lineRule="atLeast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_________________________________________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___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_____________________________________</w:t>
      </w:r>
    </w:p>
    <w:p w:rsidR="00C72D59" w:rsidRPr="0031590D" w:rsidRDefault="00C72D59" w:rsidP="008B11C4">
      <w:pPr>
        <w:shd w:val="clear" w:color="auto" w:fill="FFFFFF"/>
        <w:spacing w:before="17" w:after="0" w:line="150" w:lineRule="atLeast"/>
        <w:rPr>
          <w:rFonts w:ascii="Times New Roman" w:hAnsi="Times New Roman"/>
          <w:color w:val="000000"/>
          <w:sz w:val="20"/>
          <w:szCs w:val="20"/>
          <w:lang w:eastAsia="uk-UA"/>
        </w:rPr>
      </w:pPr>
      <w:r w:rsidRPr="0031590D">
        <w:rPr>
          <w:rFonts w:ascii="Times New Roman" w:hAnsi="Times New Roman"/>
          <w:color w:val="000000"/>
          <w:sz w:val="20"/>
          <w:szCs w:val="20"/>
          <w:lang w:eastAsia="uk-UA"/>
        </w:rPr>
        <w:t xml:space="preserve">                                                 (найменування військової частини, якій видано інспекторське посвідчення)</w:t>
      </w:r>
    </w:p>
    <w:p w:rsidR="00C72D59" w:rsidRPr="0031590D" w:rsidRDefault="00C72D59" w:rsidP="008B11C4">
      <w:pPr>
        <w:shd w:val="clear" w:color="auto" w:fill="FFFFFF"/>
        <w:spacing w:after="0" w:line="193" w:lineRule="atLeast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за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клопотанням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(актом)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____________________________________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__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____________________</w:t>
      </w:r>
    </w:p>
    <w:p w:rsidR="00C72D59" w:rsidRPr="0031590D" w:rsidRDefault="00C72D59" w:rsidP="008B11C4">
      <w:pPr>
        <w:shd w:val="clear" w:color="auto" w:fill="FFFFFF"/>
        <w:spacing w:before="17" w:after="0" w:line="150" w:lineRule="atLeast"/>
        <w:rPr>
          <w:rFonts w:ascii="Times New Roman" w:hAnsi="Times New Roman"/>
          <w:color w:val="000000"/>
          <w:sz w:val="20"/>
          <w:szCs w:val="20"/>
          <w:lang w:eastAsia="uk-UA"/>
        </w:rPr>
      </w:pPr>
      <w:r w:rsidRPr="0031590D">
        <w:rPr>
          <w:rFonts w:ascii="Times New Roman" w:hAnsi="Times New Roman"/>
          <w:color w:val="000000"/>
          <w:sz w:val="20"/>
          <w:szCs w:val="20"/>
          <w:lang w:eastAsia="uk-UA"/>
        </w:rPr>
        <w:t xml:space="preserve">                                                                                            (ким вносилося(вся) клопотання (акт))</w:t>
      </w:r>
    </w:p>
    <w:p w:rsidR="00C72D59" w:rsidRPr="0031590D" w:rsidRDefault="00C72D59" w:rsidP="008B11C4">
      <w:pPr>
        <w:shd w:val="clear" w:color="auto" w:fill="FFFFFF"/>
        <w:spacing w:after="0" w:line="193" w:lineRule="atLeast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від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«____»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20___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року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№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на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підставі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рішення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__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</w:t>
      </w:r>
    </w:p>
    <w:p w:rsidR="00C72D59" w:rsidRPr="0031590D" w:rsidRDefault="00C72D59" w:rsidP="008B11C4">
      <w:pPr>
        <w:shd w:val="clear" w:color="auto" w:fill="FFFFFF"/>
        <w:spacing w:after="0" w:line="193" w:lineRule="atLeast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________________________________________________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___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_________________________________</w:t>
      </w:r>
    </w:p>
    <w:p w:rsidR="00C72D59" w:rsidRPr="0031590D" w:rsidRDefault="00C72D59" w:rsidP="008B11C4">
      <w:pPr>
        <w:shd w:val="clear" w:color="auto" w:fill="FFFFFF"/>
        <w:spacing w:before="17" w:after="0" w:line="150" w:lineRule="atLeast"/>
        <w:rPr>
          <w:rFonts w:ascii="Times New Roman" w:hAnsi="Times New Roman"/>
          <w:color w:val="000000"/>
          <w:sz w:val="20"/>
          <w:szCs w:val="20"/>
          <w:lang w:eastAsia="uk-UA"/>
        </w:rPr>
      </w:pPr>
      <w:r w:rsidRPr="0031590D">
        <w:rPr>
          <w:rFonts w:ascii="Times New Roman" w:hAnsi="Times New Roman"/>
          <w:color w:val="000000"/>
          <w:sz w:val="20"/>
          <w:szCs w:val="20"/>
          <w:lang w:eastAsia="uk-UA"/>
        </w:rPr>
        <w:t xml:space="preserve">                                                                                                   (ким прийнято рішення)</w:t>
      </w:r>
    </w:p>
    <w:p w:rsidR="00C72D59" w:rsidRPr="0031590D" w:rsidRDefault="00C72D59" w:rsidP="008B11C4">
      <w:pPr>
        <w:shd w:val="clear" w:color="auto" w:fill="FFFFFF"/>
        <w:spacing w:after="0" w:line="193" w:lineRule="atLeast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від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«____»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20___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року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№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на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списання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з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книги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обліку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нестач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та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книги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обліку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втрат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окремих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конструктивних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елементів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будівлі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(споруди)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військового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містечка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№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_____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br/>
        <w:t>у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___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br/>
        <w:t>_______________________________________________________________________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___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</w:t>
      </w:r>
    </w:p>
    <w:p w:rsidR="00C72D59" w:rsidRPr="0031590D" w:rsidRDefault="00C72D59" w:rsidP="008B11C4">
      <w:pPr>
        <w:shd w:val="clear" w:color="auto" w:fill="FFFFFF"/>
        <w:spacing w:after="0" w:line="193" w:lineRule="atLeast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____________________________________________________________________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___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</w:t>
      </w:r>
    </w:p>
    <w:p w:rsidR="00C72D59" w:rsidRPr="0031590D" w:rsidRDefault="00C72D59" w:rsidP="0031590D">
      <w:pPr>
        <w:shd w:val="clear" w:color="auto" w:fill="FFFFFF"/>
        <w:spacing w:before="17" w:after="120" w:line="150" w:lineRule="atLeast"/>
        <w:rPr>
          <w:rFonts w:ascii="Times New Roman" w:hAnsi="Times New Roman"/>
          <w:color w:val="000000"/>
          <w:sz w:val="20"/>
          <w:szCs w:val="20"/>
          <w:lang w:eastAsia="uk-UA"/>
        </w:rPr>
      </w:pPr>
      <w:r w:rsidRPr="0031590D">
        <w:rPr>
          <w:rFonts w:ascii="Times New Roman" w:hAnsi="Times New Roman"/>
          <w:color w:val="000000"/>
          <w:sz w:val="20"/>
          <w:szCs w:val="20"/>
          <w:lang w:eastAsia="uk-UA"/>
        </w:rPr>
        <w:t xml:space="preserve">                                                                                                      (місце розташування)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939"/>
        <w:gridCol w:w="2289"/>
        <w:gridCol w:w="1579"/>
        <w:gridCol w:w="1389"/>
        <w:gridCol w:w="1500"/>
        <w:gridCol w:w="1306"/>
        <w:gridCol w:w="1317"/>
      </w:tblGrid>
      <w:tr w:rsidR="00C72D59" w:rsidRPr="0031590D" w:rsidTr="0031590D">
        <w:trPr>
          <w:trHeight w:val="60"/>
        </w:trPr>
        <w:tc>
          <w:tcPr>
            <w:tcW w:w="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C72D59" w:rsidRPr="0031590D" w:rsidRDefault="00C72D59" w:rsidP="008B11C4">
            <w:pPr>
              <w:spacing w:after="0" w:line="161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№</w:t>
            </w:r>
          </w:p>
          <w:p w:rsidR="00C72D59" w:rsidRPr="0031590D" w:rsidRDefault="00C72D59" w:rsidP="008B11C4">
            <w:pPr>
              <w:spacing w:after="0" w:line="161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з/п</w:t>
            </w:r>
          </w:p>
        </w:tc>
        <w:tc>
          <w:tcPr>
            <w:tcW w:w="110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C72D59" w:rsidRPr="0031590D" w:rsidRDefault="00C72D59" w:rsidP="008B11C4">
            <w:pPr>
              <w:spacing w:after="0" w:line="161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Найменування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окремих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конструктивних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елементів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будівлі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(споруди)</w:t>
            </w:r>
          </w:p>
        </w:tc>
        <w:tc>
          <w:tcPr>
            <w:tcW w:w="7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C72D59" w:rsidRPr="0031590D" w:rsidRDefault="00C72D59" w:rsidP="008B11C4">
            <w:pPr>
              <w:spacing w:after="0" w:line="161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Одиниця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виміру</w:t>
            </w:r>
          </w:p>
        </w:tc>
        <w:tc>
          <w:tcPr>
            <w:tcW w:w="67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C72D59" w:rsidRPr="0031590D" w:rsidRDefault="00C72D59" w:rsidP="008B11C4">
            <w:pPr>
              <w:spacing w:after="0" w:line="161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Кількість</w:t>
            </w:r>
          </w:p>
        </w:tc>
        <w:tc>
          <w:tcPr>
            <w:tcW w:w="72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C72D59" w:rsidRPr="0031590D" w:rsidRDefault="00C72D59" w:rsidP="008B11C4">
            <w:pPr>
              <w:spacing w:after="0" w:line="161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Ціна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за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одиницю,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грн</w:t>
            </w:r>
          </w:p>
        </w:tc>
        <w:tc>
          <w:tcPr>
            <w:tcW w:w="6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C72D59" w:rsidRPr="0031590D" w:rsidRDefault="00C72D59" w:rsidP="008B11C4">
            <w:pPr>
              <w:spacing w:after="0" w:line="161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Загальна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сума,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грн</w:t>
            </w:r>
          </w:p>
        </w:tc>
        <w:tc>
          <w:tcPr>
            <w:tcW w:w="63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C72D59" w:rsidRPr="0031590D" w:rsidRDefault="00C72D59" w:rsidP="008B11C4">
            <w:pPr>
              <w:spacing w:after="0" w:line="161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Причина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31590D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втрати</w:t>
            </w:r>
          </w:p>
        </w:tc>
      </w:tr>
      <w:tr w:rsidR="00C72D59" w:rsidRPr="0031590D" w:rsidTr="0031590D">
        <w:trPr>
          <w:trHeight w:val="60"/>
        </w:trPr>
        <w:tc>
          <w:tcPr>
            <w:tcW w:w="4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C72D59" w:rsidRPr="0031590D" w:rsidRDefault="00C72D59" w:rsidP="008B11C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C72D59" w:rsidRPr="0031590D" w:rsidRDefault="00C72D59" w:rsidP="008B11C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7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C72D59" w:rsidRPr="0031590D" w:rsidRDefault="00C72D59" w:rsidP="008B11C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C72D59" w:rsidRPr="0031590D" w:rsidRDefault="00C72D59" w:rsidP="008B11C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C72D59" w:rsidRPr="0031590D" w:rsidRDefault="00C72D59" w:rsidP="008B11C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C72D59" w:rsidRPr="0031590D" w:rsidRDefault="00C72D59" w:rsidP="008B11C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C72D59" w:rsidRPr="0031590D" w:rsidRDefault="00C72D59" w:rsidP="008B11C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sz w:val="24"/>
                <w:szCs w:val="24"/>
                <w:lang w:eastAsia="uk-UA"/>
              </w:rPr>
              <w:t xml:space="preserve"> </w:t>
            </w:r>
          </w:p>
        </w:tc>
      </w:tr>
    </w:tbl>
    <w:p w:rsidR="00C72D59" w:rsidRPr="0031590D" w:rsidRDefault="00C72D59" w:rsidP="008B11C4">
      <w:pPr>
        <w:shd w:val="clear" w:color="auto" w:fill="FFFFFF"/>
        <w:spacing w:after="0" w:line="288" w:lineRule="atLeast"/>
        <w:rPr>
          <w:rFonts w:ascii="Times New Roman" w:hAnsi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</w:p>
    <w:p w:rsidR="00C72D59" w:rsidRPr="0031590D" w:rsidRDefault="00C72D59" w:rsidP="008B11C4">
      <w:pPr>
        <w:shd w:val="clear" w:color="auto" w:fill="FFFFFF"/>
        <w:spacing w:after="0" w:line="193" w:lineRule="atLeast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Усього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на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загальну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суму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_____________________________________________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___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</w:t>
      </w:r>
    </w:p>
    <w:p w:rsidR="00C72D59" w:rsidRPr="0031590D" w:rsidRDefault="00C72D59" w:rsidP="008B11C4">
      <w:pPr>
        <w:shd w:val="clear" w:color="auto" w:fill="FFFFFF"/>
        <w:spacing w:before="17" w:after="0" w:line="150" w:lineRule="atLeast"/>
        <w:rPr>
          <w:rFonts w:ascii="Times New Roman" w:hAnsi="Times New Roman"/>
          <w:color w:val="000000"/>
          <w:sz w:val="20"/>
          <w:szCs w:val="20"/>
          <w:lang w:eastAsia="uk-UA"/>
        </w:rPr>
      </w:pPr>
      <w:r w:rsidRPr="0031590D">
        <w:rPr>
          <w:rFonts w:ascii="Times New Roman" w:hAnsi="Times New Roman"/>
          <w:color w:val="000000"/>
          <w:sz w:val="20"/>
          <w:szCs w:val="20"/>
          <w:lang w:eastAsia="uk-UA"/>
        </w:rPr>
        <w:t xml:space="preserve">                                                                                                                                              (словами)</w:t>
      </w:r>
    </w:p>
    <w:p w:rsidR="00C72D59" w:rsidRPr="0031590D" w:rsidRDefault="00C72D59" w:rsidP="008B11C4">
      <w:pPr>
        <w:shd w:val="clear" w:color="auto" w:fill="FFFFFF"/>
        <w:spacing w:after="0" w:line="193" w:lineRule="atLeast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Із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загальної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суми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шкоди,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завданої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державі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втратою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матеріальних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засобів,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частина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збитку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на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суму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br/>
        <w:t>______________________________________________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__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підлягає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відшкодуванню</w:t>
      </w:r>
    </w:p>
    <w:p w:rsidR="00C72D59" w:rsidRPr="0031590D" w:rsidRDefault="00C72D59" w:rsidP="008B11C4">
      <w:pPr>
        <w:shd w:val="clear" w:color="auto" w:fill="FFFFFF"/>
        <w:spacing w:before="17" w:after="0" w:line="150" w:lineRule="atLeast"/>
        <w:rPr>
          <w:rFonts w:ascii="Times New Roman" w:hAnsi="Times New Roman"/>
          <w:color w:val="000000"/>
          <w:sz w:val="20"/>
          <w:szCs w:val="20"/>
          <w:lang w:eastAsia="uk-UA"/>
        </w:rPr>
      </w:pPr>
      <w:r w:rsidRPr="0031590D">
        <w:rPr>
          <w:rFonts w:ascii="Times New Roman" w:hAnsi="Times New Roman"/>
          <w:color w:val="000000"/>
          <w:sz w:val="20"/>
          <w:szCs w:val="20"/>
          <w:lang w:eastAsia="uk-UA"/>
        </w:rPr>
        <w:t xml:space="preserve">                                                                                 (словами)</w:t>
      </w:r>
    </w:p>
    <w:p w:rsidR="00C72D59" w:rsidRPr="0031590D" w:rsidRDefault="00C72D59" w:rsidP="008B11C4">
      <w:pPr>
        <w:shd w:val="clear" w:color="auto" w:fill="FFFFFF"/>
        <w:spacing w:after="0" w:line="193" w:lineRule="atLeast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за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рахунок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винних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осіб,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решту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на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суму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___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____________________________________________</w:t>
      </w:r>
    </w:p>
    <w:p w:rsidR="00C72D59" w:rsidRPr="0031590D" w:rsidRDefault="00C72D59" w:rsidP="008B11C4">
      <w:pPr>
        <w:shd w:val="clear" w:color="auto" w:fill="FFFFFF"/>
        <w:spacing w:before="17" w:after="0" w:line="150" w:lineRule="atLeast"/>
        <w:rPr>
          <w:rFonts w:ascii="Times New Roman" w:hAnsi="Times New Roman"/>
          <w:color w:val="000000"/>
          <w:sz w:val="20"/>
          <w:szCs w:val="20"/>
          <w:lang w:eastAsia="uk-UA"/>
        </w:rPr>
      </w:pPr>
      <w:r w:rsidRPr="0031590D">
        <w:rPr>
          <w:rFonts w:ascii="Times New Roman" w:hAnsi="Times New Roman"/>
          <w:color w:val="000000"/>
          <w:sz w:val="20"/>
          <w:szCs w:val="20"/>
          <w:lang w:eastAsia="uk-UA"/>
        </w:rPr>
        <w:t xml:space="preserve">                                                                                                                                                           (словами)</w:t>
      </w:r>
    </w:p>
    <w:p w:rsidR="00C72D59" w:rsidRPr="0031590D" w:rsidRDefault="00C72D59" w:rsidP="008B11C4">
      <w:pPr>
        <w:shd w:val="clear" w:color="auto" w:fill="FFFFFF"/>
        <w:spacing w:after="0" w:line="193" w:lineRule="atLeast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дозволяється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віднести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за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рахунок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держави.</w:t>
      </w:r>
    </w:p>
    <w:p w:rsidR="00C72D59" w:rsidRPr="0031590D" w:rsidRDefault="00C72D59" w:rsidP="008B11C4">
      <w:pPr>
        <w:shd w:val="clear" w:color="auto" w:fill="FFFFFF"/>
        <w:spacing w:after="0" w:line="193" w:lineRule="atLeast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Додаток: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клопотання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про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видачу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інспекторського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посвідчення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та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додатки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до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нього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на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аркушах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br/>
        <w:t>(тільки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до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примірника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№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_______).</w:t>
      </w:r>
    </w:p>
    <w:p w:rsidR="00C72D59" w:rsidRPr="0031590D" w:rsidRDefault="00C72D59" w:rsidP="008B11C4">
      <w:pPr>
        <w:shd w:val="clear" w:color="auto" w:fill="FFFFFF"/>
        <w:spacing w:after="0" w:line="193" w:lineRule="atLeast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_________________________________________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____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________________________________________</w:t>
      </w:r>
    </w:p>
    <w:p w:rsidR="00C72D59" w:rsidRPr="0031590D" w:rsidRDefault="00C72D59" w:rsidP="008B11C4">
      <w:pPr>
        <w:shd w:val="clear" w:color="auto" w:fill="FFFFFF"/>
        <w:spacing w:before="17" w:after="0" w:line="150" w:lineRule="atLeast"/>
        <w:rPr>
          <w:rFonts w:ascii="Times New Roman" w:hAnsi="Times New Roman"/>
          <w:color w:val="000000"/>
          <w:sz w:val="20"/>
          <w:szCs w:val="20"/>
          <w:lang w:eastAsia="uk-UA"/>
        </w:rPr>
      </w:pPr>
      <w:r w:rsidRPr="0031590D">
        <w:rPr>
          <w:rFonts w:ascii="Times New Roman" w:hAnsi="Times New Roman"/>
          <w:color w:val="000000"/>
          <w:sz w:val="20"/>
          <w:szCs w:val="20"/>
          <w:lang w:eastAsia="uk-UA"/>
        </w:rPr>
        <w:t xml:space="preserve">                                                        (посада, військове звання, підпис, Ім’я, ПРІЗВИЩЕ особи, яка подає</w:t>
      </w:r>
    </w:p>
    <w:p w:rsidR="00C72D59" w:rsidRPr="0031590D" w:rsidRDefault="00C72D59" w:rsidP="008B11C4">
      <w:pPr>
        <w:shd w:val="clear" w:color="auto" w:fill="FFFFFF"/>
        <w:spacing w:after="0" w:line="193" w:lineRule="atLeast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_________________________________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>____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________________________________________________</w:t>
      </w:r>
    </w:p>
    <w:p w:rsidR="00C72D59" w:rsidRPr="0031590D" w:rsidRDefault="00C72D59" w:rsidP="008B11C4">
      <w:pPr>
        <w:shd w:val="clear" w:color="auto" w:fill="FFFFFF"/>
        <w:spacing w:before="17" w:after="0" w:line="150" w:lineRule="atLeast"/>
        <w:rPr>
          <w:rFonts w:ascii="Times New Roman" w:hAnsi="Times New Roman"/>
          <w:color w:val="000000"/>
          <w:sz w:val="20"/>
          <w:szCs w:val="20"/>
          <w:lang w:eastAsia="uk-UA"/>
        </w:rPr>
      </w:pPr>
      <w:r w:rsidRPr="0031590D">
        <w:rPr>
          <w:rFonts w:ascii="Times New Roman" w:hAnsi="Times New Roman"/>
          <w:color w:val="000000"/>
          <w:sz w:val="20"/>
          <w:szCs w:val="20"/>
          <w:lang w:eastAsia="uk-UA"/>
        </w:rPr>
        <w:t xml:space="preserve">                                                                               інспекторське посвідчення на затвердження)</w:t>
      </w:r>
    </w:p>
    <w:p w:rsidR="00C72D59" w:rsidRPr="0031590D" w:rsidRDefault="00C72D59" w:rsidP="008B11C4">
      <w:pPr>
        <w:shd w:val="clear" w:color="auto" w:fill="FFFFFF"/>
        <w:spacing w:before="57" w:after="0" w:line="193" w:lineRule="atLeast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«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»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_________________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20___</w:t>
      </w:r>
      <w:r>
        <w:rPr>
          <w:rFonts w:ascii="Times New Roman" w:hAnsi="Times New Roman"/>
          <w:color w:val="000000"/>
          <w:sz w:val="24"/>
          <w:szCs w:val="24"/>
          <w:lang w:eastAsia="uk-UA"/>
        </w:rPr>
        <w:t xml:space="preserve"> </w:t>
      </w: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року.</w:t>
      </w:r>
    </w:p>
    <w:p w:rsidR="00C72D59" w:rsidRPr="0031590D" w:rsidRDefault="00C72D59" w:rsidP="008B11C4">
      <w:pPr>
        <w:shd w:val="clear" w:color="auto" w:fill="FFFFFF"/>
        <w:spacing w:before="57" w:after="0" w:line="193" w:lineRule="atLeast"/>
        <w:jc w:val="both"/>
        <w:rPr>
          <w:rFonts w:ascii="Times New Roman" w:hAnsi="Times New Roman"/>
          <w:color w:val="000000"/>
          <w:sz w:val="24"/>
          <w:szCs w:val="24"/>
          <w:lang w:eastAsia="uk-UA"/>
        </w:rPr>
      </w:pPr>
      <w:r w:rsidRPr="0031590D">
        <w:rPr>
          <w:rFonts w:ascii="Times New Roman" w:hAnsi="Times New Roman"/>
          <w:color w:val="000000"/>
          <w:sz w:val="24"/>
          <w:szCs w:val="24"/>
          <w:lang w:eastAsia="uk-UA"/>
        </w:rPr>
        <w:t>М.П.</w:t>
      </w:r>
    </w:p>
    <w:sectPr w:rsidR="00C72D59" w:rsidRPr="0031590D" w:rsidSect="0031590D">
      <w:pgSz w:w="11906" w:h="16838"/>
      <w:pgMar w:top="680" w:right="567" w:bottom="68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7168A"/>
    <w:multiLevelType w:val="multilevel"/>
    <w:tmpl w:val="D19C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44083"/>
    <w:multiLevelType w:val="multilevel"/>
    <w:tmpl w:val="3A84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0A70AD"/>
    <w:multiLevelType w:val="multilevel"/>
    <w:tmpl w:val="EF72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11C4"/>
    <w:rsid w:val="000C1EBF"/>
    <w:rsid w:val="00262541"/>
    <w:rsid w:val="0031590D"/>
    <w:rsid w:val="006F1622"/>
    <w:rsid w:val="008B11C4"/>
    <w:rsid w:val="00934C11"/>
    <w:rsid w:val="00C72D59"/>
    <w:rsid w:val="00CE7B46"/>
    <w:rsid w:val="00D516AD"/>
    <w:rsid w:val="00E64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eastAsia="Times New Roman"/>
      <w:lang w:val="uk-UA" w:eastAsia="en-US"/>
    </w:rPr>
  </w:style>
  <w:style w:type="paragraph" w:styleId="Heading2">
    <w:name w:val="heading 2"/>
    <w:basedOn w:val="Normal"/>
    <w:link w:val="Heading2Char1"/>
    <w:uiPriority w:val="99"/>
    <w:qFormat/>
    <w:rsid w:val="008B11C4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86E86"/>
    <w:rPr>
      <w:rFonts w:asciiTheme="majorHAnsi" w:eastAsiaTheme="majorEastAsia" w:hAnsiTheme="majorHAnsi" w:cstheme="majorBidi"/>
      <w:b/>
      <w:bCs/>
      <w:i/>
      <w:iCs/>
      <w:sz w:val="28"/>
      <w:szCs w:val="28"/>
      <w:lang w:val="uk-UA" w:eastAsia="en-US"/>
    </w:rPr>
  </w:style>
  <w:style w:type="character" w:customStyle="1" w:styleId="Heading2Char1">
    <w:name w:val="Heading 2 Char1"/>
    <w:basedOn w:val="DefaultParagraphFont"/>
    <w:link w:val="Heading2"/>
    <w:uiPriority w:val="99"/>
    <w:locked/>
    <w:rsid w:val="008B11C4"/>
    <w:rPr>
      <w:rFonts w:ascii="Times New Roman" w:hAnsi="Times New Roman" w:cs="Times New Roman"/>
      <w:b/>
      <w:bCs/>
      <w:sz w:val="36"/>
      <w:szCs w:val="36"/>
      <w:lang w:eastAsia="uk-UA"/>
    </w:rPr>
  </w:style>
  <w:style w:type="paragraph" w:customStyle="1" w:styleId="msonormal0">
    <w:name w:val="msonormal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rsid w:val="008B11C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8B11C4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ch38">
    <w:name w:val="ch38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ch62">
    <w:name w:val="ch62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ch63">
    <w:name w:val="ch63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datazareestrovanoch6">
    <w:name w:val="datazareestrovanoch6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af7">
    <w:name w:val="af7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aff1">
    <w:name w:val="aff1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ch6">
    <w:name w:val="ch6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ch66">
    <w:name w:val="ch66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ch61">
    <w:name w:val="ch61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76ch6">
    <w:name w:val="76ch6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afa">
    <w:name w:val="afa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ch68">
    <w:name w:val="ch68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ch69">
    <w:name w:val="ch69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character" w:styleId="Emphasis">
    <w:name w:val="Emphasis"/>
    <w:basedOn w:val="DefaultParagraphFont"/>
    <w:uiPriority w:val="99"/>
    <w:qFormat/>
    <w:rsid w:val="008B11C4"/>
    <w:rPr>
      <w:rFonts w:cs="Times New Roman"/>
      <w:i/>
      <w:iCs/>
    </w:rPr>
  </w:style>
  <w:style w:type="paragraph" w:customStyle="1" w:styleId="ch53">
    <w:name w:val="ch53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ch6f">
    <w:name w:val="ch6f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ch6f0">
    <w:name w:val="ch6f0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ch6c">
    <w:name w:val="ch6c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tableshapkatabl">
    <w:name w:val="tableshapkatabl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a">
    <w:name w:val="a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99"/>
    <w:qFormat/>
    <w:rsid w:val="008B11C4"/>
    <w:rPr>
      <w:rFonts w:cs="Times New Roman"/>
      <w:b/>
      <w:bCs/>
    </w:rPr>
  </w:style>
  <w:style w:type="paragraph" w:customStyle="1" w:styleId="strokech6">
    <w:name w:val="strokech6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ch5a">
    <w:name w:val="ch5a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ch39">
    <w:name w:val="ch39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affff">
    <w:name w:val="affff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primitkiprimitka">
    <w:name w:val="primitkiprimitka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tabletabl">
    <w:name w:val="tabletabl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affff0">
    <w:name w:val="affff0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character" w:customStyle="1" w:styleId="afff7">
    <w:name w:val="afff7"/>
    <w:basedOn w:val="DefaultParagraphFont"/>
    <w:uiPriority w:val="99"/>
    <w:rsid w:val="008B11C4"/>
    <w:rPr>
      <w:rFonts w:cs="Times New Roman"/>
    </w:rPr>
  </w:style>
  <w:style w:type="paragraph" w:customStyle="1" w:styleId="afffa">
    <w:name w:val="afffa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customStyle="1" w:styleId="primitkaprimitka">
    <w:name w:val="primitkaprimitka"/>
    <w:basedOn w:val="Normal"/>
    <w:uiPriority w:val="99"/>
    <w:rsid w:val="008B11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paragraph" w:styleId="z-TopofForm">
    <w:name w:val="HTML Top of Form"/>
    <w:basedOn w:val="Normal"/>
    <w:next w:val="Normal"/>
    <w:link w:val="z-TopofFormChar1"/>
    <w:hidden/>
    <w:uiPriority w:val="99"/>
    <w:semiHidden/>
    <w:rsid w:val="008B11C4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eastAsia="uk-U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6E86"/>
    <w:rPr>
      <w:rFonts w:ascii="Arial" w:eastAsia="Times New Roman" w:hAnsi="Arial" w:cs="Arial"/>
      <w:vanish/>
      <w:sz w:val="16"/>
      <w:szCs w:val="16"/>
      <w:lang w:val="uk-UA" w:eastAsia="en-US"/>
    </w:rPr>
  </w:style>
  <w:style w:type="character" w:customStyle="1" w:styleId="z-TopofFormChar1">
    <w:name w:val="z-Top of Form Char1"/>
    <w:basedOn w:val="DefaultParagraphFont"/>
    <w:link w:val="z-TopofForm"/>
    <w:uiPriority w:val="99"/>
    <w:semiHidden/>
    <w:locked/>
    <w:rsid w:val="008B11C4"/>
    <w:rPr>
      <w:rFonts w:ascii="Arial" w:hAnsi="Arial" w:cs="Arial"/>
      <w:vanish/>
      <w:sz w:val="16"/>
      <w:szCs w:val="16"/>
      <w:lang w:eastAsia="uk-UA"/>
    </w:rPr>
  </w:style>
  <w:style w:type="paragraph" w:styleId="z-BottomofForm">
    <w:name w:val="HTML Bottom of Form"/>
    <w:basedOn w:val="Normal"/>
    <w:next w:val="Normal"/>
    <w:link w:val="z-BottomofFormChar1"/>
    <w:hidden/>
    <w:uiPriority w:val="99"/>
    <w:semiHidden/>
    <w:rsid w:val="008B11C4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eastAsia="uk-U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6E86"/>
    <w:rPr>
      <w:rFonts w:ascii="Arial" w:eastAsia="Times New Roman" w:hAnsi="Arial" w:cs="Arial"/>
      <w:vanish/>
      <w:sz w:val="16"/>
      <w:szCs w:val="16"/>
      <w:lang w:val="uk-UA" w:eastAsia="en-US"/>
    </w:rPr>
  </w:style>
  <w:style w:type="character" w:customStyle="1" w:styleId="z-BottomofFormChar1">
    <w:name w:val="z-Bottom of Form Char1"/>
    <w:basedOn w:val="DefaultParagraphFont"/>
    <w:link w:val="z-BottomofForm"/>
    <w:uiPriority w:val="99"/>
    <w:semiHidden/>
    <w:locked/>
    <w:rsid w:val="008B11C4"/>
    <w:rPr>
      <w:rFonts w:ascii="Arial" w:hAnsi="Arial" w:cs="Arial"/>
      <w:vanish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475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55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4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553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7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47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7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34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4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55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7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4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506</Words>
  <Characters>2886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COMP</cp:lastModifiedBy>
  <cp:revision>3</cp:revision>
  <dcterms:created xsi:type="dcterms:W3CDTF">2021-06-29T13:31:00Z</dcterms:created>
  <dcterms:modified xsi:type="dcterms:W3CDTF">2021-06-29T13:31:00Z</dcterms:modified>
</cp:coreProperties>
</file>